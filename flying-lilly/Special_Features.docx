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A718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4DA83260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3B4B2A72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DDDD49" wp14:editId="437F3DEB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EB859898D19443A2949306017E8988B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05CF8E82" w14:textId="3D98F5F1" w:rsidR="00814823" w:rsidRPr="008A25CD" w:rsidRDefault="00756EA9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Special Features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DDDDD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EB859898D19443A2949306017E8988B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05CF8E82" w14:textId="3D98F5F1" w:rsidR="00814823" w:rsidRPr="008A25CD" w:rsidRDefault="00756EA9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Special Features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7738B7" wp14:editId="0FC77DE1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80B297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75DF6A44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48A17A58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7334D975" wp14:editId="4D874A99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Enter document subtitle:"/>
                                    <w:tag w:val="Enter document subtitle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7A2E426C" w14:textId="0DD84AEF" w:rsidR="00814823" w:rsidRDefault="00756EA9" w:rsidP="00814823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t>Natalia Palej</w:t>
                                      </w:r>
                                      <w:r>
                                        <w:br/>
                                        <w:t>A00279259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34D975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alias w:val="Enter document subtitle:"/>
                              <w:tag w:val="Enter document subtitle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7A2E426C" w14:textId="0DD84AEF" w:rsidR="00814823" w:rsidRDefault="00756EA9" w:rsidP="00814823">
                                <w:pPr>
                                  <w:pStyle w:val="Subtitle"/>
                                  <w:jc w:val="center"/>
                                </w:pPr>
                                <w:r>
                                  <w:t>Natalia Palej</w:t>
                                </w:r>
                                <w:r>
                                  <w:br/>
                                  <w:t>A00279259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76824A5F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16FCACEA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5A45BB67" wp14:editId="0F687ABC">
                      <wp:extent cx="6495393" cy="676894"/>
                      <wp:effectExtent l="0" t="0" r="0" b="952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94292A" w14:textId="77777777" w:rsidR="00756EA9" w:rsidRDefault="00756EA9" w:rsidP="00883B68">
                                  <w:pPr>
                                    <w:pStyle w:val="IntenseQuote"/>
                                  </w:pPr>
                                  <w:r>
                                    <w:t>Software Design with Artificial Intelligence for Cloud Computing</w:t>
                                  </w:r>
                                  <w:r w:rsidR="00814823">
                                    <w:t xml:space="preserve"> </w:t>
                                  </w:r>
                                </w:p>
                                <w:p w14:paraId="1B7B8DEC" w14:textId="0D3D4AAB" w:rsidR="00814823" w:rsidRDefault="00756EA9" w:rsidP="00883B68">
                                  <w:pPr>
                                    <w:pStyle w:val="IntenseQuote"/>
                                  </w:pPr>
                                  <w:r>
                                    <w:t>Semester 2 Year 1</w:t>
                                  </w:r>
                                </w:p>
                                <w:p w14:paraId="03664689" w14:textId="77777777" w:rsidR="00756EA9" w:rsidRPr="00756EA9" w:rsidRDefault="00756EA9" w:rsidP="00756EA9">
                                  <w:pPr>
                                    <w:rPr>
                                      <w:lang w:bidi="hi-IN"/>
                                    </w:rPr>
                                  </w:pPr>
                                </w:p>
                                <w:p w14:paraId="6E0051ED" w14:textId="77777777" w:rsidR="00814823" w:rsidRPr="005D120C" w:rsidRDefault="00814823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45BB67" id="Text Box 26" o:spid="_x0000_s1028" type="#_x0000_t202" alt="Text box to enter abstract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" filled="f" stroked="f">
                      <v:textbox>
                        <w:txbxContent>
                          <w:p w14:paraId="4B94292A" w14:textId="77777777" w:rsidR="00756EA9" w:rsidRDefault="00756EA9" w:rsidP="00883B68">
                            <w:pPr>
                              <w:pStyle w:val="IntenseQuote"/>
                            </w:pPr>
                            <w:r>
                              <w:t>Software Design with Artificial Intelligence for Cloud Computing</w:t>
                            </w:r>
                            <w:r w:rsidR="00814823">
                              <w:t xml:space="preserve"> </w:t>
                            </w:r>
                          </w:p>
                          <w:p w14:paraId="1B7B8DEC" w14:textId="0D3D4AAB" w:rsidR="00814823" w:rsidRDefault="00756EA9" w:rsidP="00883B68">
                            <w:pPr>
                              <w:pStyle w:val="IntenseQuote"/>
                            </w:pPr>
                            <w:r>
                              <w:t>Semester 2 Year 1</w:t>
                            </w:r>
                          </w:p>
                          <w:p w14:paraId="03664689" w14:textId="77777777" w:rsidR="00756EA9" w:rsidRPr="00756EA9" w:rsidRDefault="00756EA9" w:rsidP="00756EA9">
                            <w:pPr>
                              <w:rPr>
                                <w:lang w:bidi="hi-IN"/>
                              </w:rPr>
                            </w:pPr>
                          </w:p>
                          <w:p w14:paraId="6E0051ED" w14:textId="77777777" w:rsidR="00814823" w:rsidRPr="005D120C" w:rsidRDefault="00814823" w:rsidP="0081482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708753F3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F6C15A5" w14:textId="77777777" w:rsidR="00814823" w:rsidRDefault="00814823" w:rsidP="006045D9"/>
        </w:tc>
      </w:tr>
    </w:tbl>
    <w:tbl>
      <w:tblPr>
        <w:tblStyle w:val="TableGrid"/>
        <w:tblW w:w="11799" w:type="dxa"/>
        <w:tblInd w:w="-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Layout table"/>
      </w:tblPr>
      <w:tblGrid>
        <w:gridCol w:w="7909"/>
        <w:gridCol w:w="231"/>
        <w:gridCol w:w="3659"/>
      </w:tblGrid>
      <w:tr w:rsidR="00C13B2F" w14:paraId="2D5A528E" w14:textId="77777777" w:rsidTr="00C13B2F">
        <w:trPr>
          <w:trHeight w:val="10397"/>
        </w:trPr>
        <w:tc>
          <w:tcPr>
            <w:tcW w:w="7909" w:type="dxa"/>
          </w:tcPr>
          <w:p w14:paraId="7D9B985D" w14:textId="4BE0E2F9" w:rsidR="00C13B2F" w:rsidRDefault="00C13B2F" w:rsidP="00C13B2F">
            <w:pPr>
              <w:rPr>
                <w:sz w:val="24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0ED878DE" wp14:editId="24670763">
                      <wp:extent cx="4885349" cy="7772400"/>
                      <wp:effectExtent l="0" t="0" r="0" b="0"/>
                      <wp:docPr id="13" name="Text Box 13" descr="Text box to enter conten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5349" cy="777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E4ECC" w14:textId="36374D72" w:rsidR="00C13B2F" w:rsidRPr="00202812" w:rsidRDefault="00756EA9" w:rsidP="00C13B2F">
                                  <w:pPr>
                                    <w:pStyle w:val="Heading2"/>
                                  </w:pPr>
                                  <w:r>
                                    <w:t>Bonus Levels</w:t>
                                  </w:r>
                                </w:p>
                                <w:p w14:paraId="5D82DC4B" w14:textId="4B7DAB7E" w:rsidR="00756EA9" w:rsidRPr="00756EA9" w:rsidRDefault="00756EA9" w:rsidP="00756EA9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756EA9">
                                    <w:rPr>
                                      <w:sz w:val="23"/>
                                      <w:szCs w:val="23"/>
                                    </w:rPr>
                                    <w:t>There are two different bonus levels in the game:</w:t>
                                  </w:r>
                                </w:p>
                                <w:p w14:paraId="5F0A8AE3" w14:textId="0C8B168D" w:rsidR="00756EA9" w:rsidRPr="00756EA9" w:rsidRDefault="00756EA9" w:rsidP="00756EA9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756EA9">
                                    <w:rPr>
                                      <w:sz w:val="23"/>
                                      <w:szCs w:val="23"/>
                                    </w:rPr>
                                    <w:t xml:space="preserve">Pink Cloud - brings the player to a level where he becomes a cloud object and needs to collect fruits. </w:t>
                                  </w:r>
                                </w:p>
                                <w:p w14:paraId="4A0B7700" w14:textId="201E208B" w:rsidR="00756EA9" w:rsidRDefault="00756EA9" w:rsidP="00756EA9">
                                  <w:pPr>
                                    <w:pStyle w:val="ListParagraph"/>
                                    <w:numPr>
                                      <w:ilvl w:val="1"/>
                                      <w:numId w:val="12"/>
                                    </w:num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756EA9">
                                    <w:rPr>
                                      <w:sz w:val="23"/>
                                      <w:szCs w:val="23"/>
                                    </w:rPr>
                                    <w:t>There are also obstacles like falling rocks which need to be avoided</w:t>
                                  </w:r>
                                </w:p>
                                <w:p w14:paraId="3ED32C65" w14:textId="4AB14964" w:rsidR="00756EA9" w:rsidRPr="00756EA9" w:rsidRDefault="00756EA9" w:rsidP="00756EA9">
                                  <w:pPr>
                                    <w:pStyle w:val="ListParagraph"/>
                                    <w:numPr>
                                      <w:ilvl w:val="1"/>
                                      <w:numId w:val="12"/>
                                    </w:num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>Instead of background horizontal speed, clouds were created that re-appear from the top once they reach the end of the room</w:t>
                                  </w:r>
                                </w:p>
                                <w:p w14:paraId="522DC9C3" w14:textId="77777777" w:rsidR="00756EA9" w:rsidRPr="00756EA9" w:rsidRDefault="00756EA9" w:rsidP="00756EA9">
                                  <w:pPr>
                                    <w:ind w:left="1080"/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756EA9">
                                    <w:rPr>
                                      <w:sz w:val="23"/>
                                      <w:szCs w:val="23"/>
                                    </w:rPr>
                                    <w:t>That level randomly creates various instances that are falling from the top of the room and are also created randomly on an x-axis.</w:t>
                                  </w:r>
                                </w:p>
                                <w:p w14:paraId="1311690F" w14:textId="0672832A" w:rsidR="00756EA9" w:rsidRPr="00756EA9" w:rsidRDefault="00756EA9" w:rsidP="00756EA9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756EA9">
                                    <w:rPr>
                                      <w:sz w:val="23"/>
                                      <w:szCs w:val="23"/>
                                    </w:rPr>
                                    <w:t xml:space="preserve">Blue spinning portal – brings the user to </w:t>
                                  </w: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 xml:space="preserve">a level where the timeline has been used to create waves of enemies. In the end there is a main boss that needs to be defeated (hit 30 times) </w:t>
                                  </w:r>
                                </w:p>
                                <w:p w14:paraId="7A1235B6" w14:textId="40D24A7C" w:rsidR="00C13B2F" w:rsidRPr="00202812" w:rsidRDefault="00756EA9" w:rsidP="00C13B2F">
                                  <w:pPr>
                                    <w:pStyle w:val="Heading2"/>
                                  </w:pPr>
                                  <w:r>
                                    <w:t>Object-Parent</w:t>
                                  </w:r>
                                </w:p>
                                <w:p w14:paraId="27A392EF" w14:textId="0A7921F6" w:rsidR="00C13B2F" w:rsidRDefault="00756EA9" w:rsidP="00C13B2F">
                                  <w:r>
                                    <w:t xml:space="preserve">I have used </w:t>
                                  </w:r>
                                  <w:r w:rsidR="00A452A3">
                                    <w:t xml:space="preserve">parent object quite a lot for the objects that act the same. </w:t>
                                  </w:r>
                                </w:p>
                                <w:p w14:paraId="04F7330E" w14:textId="14B24607" w:rsidR="00C13B2F" w:rsidRDefault="00A452A3" w:rsidP="00C13B2F">
                                  <w:pPr>
                                    <w:pStyle w:val="Heading2"/>
                                  </w:pPr>
                                  <w:r>
                                    <w:t>Game System Overall</w:t>
                                  </w:r>
                                </w:p>
                                <w:p w14:paraId="3502BE57" w14:textId="1DAEDF89" w:rsidR="00A452A3" w:rsidRPr="00A452A3" w:rsidRDefault="00A452A3" w:rsidP="00A452A3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A452A3">
                                    <w:rPr>
                                      <w:sz w:val="23"/>
                                      <w:szCs w:val="23"/>
                                    </w:rPr>
                                    <w:t>Pipes created in an equal spacing (done through script) along with invisible scoring pass-point that couts the score</w:t>
                                  </w:r>
                                </w:p>
                                <w:p w14:paraId="7272647E" w14:textId="254281AC" w:rsidR="00A452A3" w:rsidRDefault="00A452A3" w:rsidP="00A452A3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 w:rsidRPr="00A452A3">
                                    <w:rPr>
                                      <w:sz w:val="23"/>
                                      <w:szCs w:val="23"/>
                                    </w:rPr>
                                    <w:t xml:space="preserve">Scoring system: </w:t>
                                  </w:r>
                                </w:p>
                                <w:p w14:paraId="03756BA5" w14:textId="3599C15D" w:rsidR="00A452A3" w:rsidRDefault="00A452A3" w:rsidP="00A452A3">
                                  <w:pPr>
                                    <w:pStyle w:val="ListParagraph"/>
                                    <w:numPr>
                                      <w:ilvl w:val="1"/>
                                      <w:numId w:val="14"/>
                                    </w:num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>Points counted as we pass through the pipe</w:t>
                                  </w:r>
                                </w:p>
                                <w:p w14:paraId="669BD89C" w14:textId="7949B607" w:rsidR="00A452A3" w:rsidRDefault="00A452A3" w:rsidP="00A452A3">
                                  <w:pPr>
                                    <w:pStyle w:val="ListParagraph"/>
                                    <w:numPr>
                                      <w:ilvl w:val="1"/>
                                      <w:numId w:val="14"/>
                                    </w:num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>Previous score: once dead, goes to the top</w:t>
                                  </w:r>
                                </w:p>
                                <w:p w14:paraId="1BD91492" w14:textId="31145423" w:rsidR="00A452A3" w:rsidRDefault="00A452A3" w:rsidP="00A452A3">
                                  <w:pPr>
                                    <w:pStyle w:val="ListParagraph"/>
                                    <w:numPr>
                                      <w:ilvl w:val="1"/>
                                      <w:numId w:val="14"/>
                                    </w:num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>Extra points: these are gained in bonus levels, once finished, they are added to current points</w:t>
                                  </w:r>
                                </w:p>
                                <w:p w14:paraId="73EC8C97" w14:textId="697C0F07" w:rsidR="00A452A3" w:rsidRDefault="00A452A3" w:rsidP="00A452A3">
                                  <w:pPr>
                                    <w:pStyle w:val="ListParagraph"/>
                                    <w:numPr>
                                      <w:ilvl w:val="1"/>
                                      <w:numId w:val="14"/>
                                    </w:num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>I have also created sprite for scoring system and created a font out of it</w:t>
                                  </w:r>
                                </w:p>
                                <w:p w14:paraId="5759781A" w14:textId="37ABBA16" w:rsidR="00A452A3" w:rsidRPr="00A452A3" w:rsidRDefault="00A452A3" w:rsidP="00A452A3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sz w:val="23"/>
                                      <w:szCs w:val="23"/>
                                    </w:rPr>
                                    <w:t>Used a mixture of script and drag/drop</w:t>
                                  </w:r>
                                </w:p>
                                <w:p w14:paraId="350BB2D0" w14:textId="77777777" w:rsidR="00A452A3" w:rsidRPr="00A452A3" w:rsidRDefault="00A452A3" w:rsidP="00A452A3"/>
                                <w:p w14:paraId="1A6E536A" w14:textId="45AF4821" w:rsidR="00C13B2F" w:rsidRDefault="00C13B2F" w:rsidP="00C13B2F"/>
                              </w:txbxContent>
                            </wps:txbx>
                            <wps:bodyPr rot="0" spcFirstLastPara="0" vertOverflow="overflow" horzOverflow="overflow" vert="horz" wrap="square" lIns="91440" tIns="2926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D878DE" id="Text Box 13" o:spid="_x0000_s1029" type="#_x0000_t202" alt="Text box to enter content" style="width:384.65pt;height:6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" filled="f" stroked="f">
                      <v:textbox inset=",23.04pt">
                        <w:txbxContent>
                          <w:p w14:paraId="482E4ECC" w14:textId="36374D72" w:rsidR="00C13B2F" w:rsidRPr="00202812" w:rsidRDefault="00756EA9" w:rsidP="00C13B2F">
                            <w:pPr>
                              <w:pStyle w:val="Heading2"/>
                            </w:pPr>
                            <w:r>
                              <w:t>Bonus Levels</w:t>
                            </w:r>
                          </w:p>
                          <w:p w14:paraId="5D82DC4B" w14:textId="4B7DAB7E" w:rsidR="00756EA9" w:rsidRPr="00756EA9" w:rsidRDefault="00756EA9" w:rsidP="00756EA9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756EA9">
                              <w:rPr>
                                <w:sz w:val="23"/>
                                <w:szCs w:val="23"/>
                              </w:rPr>
                              <w:t>There are two different bonus levels in the game:</w:t>
                            </w:r>
                          </w:p>
                          <w:p w14:paraId="5F0A8AE3" w14:textId="0C8B168D" w:rsidR="00756EA9" w:rsidRPr="00756EA9" w:rsidRDefault="00756EA9" w:rsidP="00756EA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756EA9">
                              <w:rPr>
                                <w:sz w:val="23"/>
                                <w:szCs w:val="23"/>
                              </w:rPr>
                              <w:t xml:space="preserve">Pink Cloud - brings the player to a level where he becomes a cloud object and needs to collect fruits. </w:t>
                            </w:r>
                          </w:p>
                          <w:p w14:paraId="4A0B7700" w14:textId="201E208B" w:rsidR="00756EA9" w:rsidRDefault="00756EA9" w:rsidP="00756EA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756EA9">
                              <w:rPr>
                                <w:sz w:val="23"/>
                                <w:szCs w:val="23"/>
                              </w:rPr>
                              <w:t>There are also obstacles like falling rocks which need to be avoided</w:t>
                            </w:r>
                          </w:p>
                          <w:p w14:paraId="3ED32C65" w14:textId="4AB14964" w:rsidR="00756EA9" w:rsidRPr="00756EA9" w:rsidRDefault="00756EA9" w:rsidP="00756EA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Instead of background horizontal speed, clouds were created that re-appear from the top once they reach the end of the room</w:t>
                            </w:r>
                          </w:p>
                          <w:p w14:paraId="522DC9C3" w14:textId="77777777" w:rsidR="00756EA9" w:rsidRPr="00756EA9" w:rsidRDefault="00756EA9" w:rsidP="00756EA9">
                            <w:pPr>
                              <w:ind w:left="1080"/>
                              <w:rPr>
                                <w:sz w:val="23"/>
                                <w:szCs w:val="23"/>
                              </w:rPr>
                            </w:pPr>
                            <w:r w:rsidRPr="00756EA9">
                              <w:rPr>
                                <w:sz w:val="23"/>
                                <w:szCs w:val="23"/>
                              </w:rPr>
                              <w:t>That level randomly creates various instances that are falling from the top of the room and are also created randomly on an x-axis.</w:t>
                            </w:r>
                          </w:p>
                          <w:p w14:paraId="1311690F" w14:textId="0672832A" w:rsidR="00756EA9" w:rsidRPr="00756EA9" w:rsidRDefault="00756EA9" w:rsidP="00756EA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756EA9">
                              <w:rPr>
                                <w:sz w:val="23"/>
                                <w:szCs w:val="23"/>
                              </w:rPr>
                              <w:t xml:space="preserve">Blue spinning portal – brings the user to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a level where the timeline has been used to create waves of enemies. In the end there is a main boss that needs to be defeated (hit 30 times) </w:t>
                            </w:r>
                          </w:p>
                          <w:p w14:paraId="7A1235B6" w14:textId="40D24A7C" w:rsidR="00C13B2F" w:rsidRPr="00202812" w:rsidRDefault="00756EA9" w:rsidP="00C13B2F">
                            <w:pPr>
                              <w:pStyle w:val="Heading2"/>
                            </w:pPr>
                            <w:r>
                              <w:t>Object-Parent</w:t>
                            </w:r>
                          </w:p>
                          <w:p w14:paraId="27A392EF" w14:textId="0A7921F6" w:rsidR="00C13B2F" w:rsidRDefault="00756EA9" w:rsidP="00C13B2F">
                            <w:r>
                              <w:t xml:space="preserve">I have used </w:t>
                            </w:r>
                            <w:r w:rsidR="00A452A3">
                              <w:t xml:space="preserve">parent object quite a lot for the objects that act the same. </w:t>
                            </w:r>
                          </w:p>
                          <w:p w14:paraId="04F7330E" w14:textId="14B24607" w:rsidR="00C13B2F" w:rsidRDefault="00A452A3" w:rsidP="00C13B2F">
                            <w:pPr>
                              <w:pStyle w:val="Heading2"/>
                            </w:pPr>
                            <w:r>
                              <w:t>Game System Overall</w:t>
                            </w:r>
                          </w:p>
                          <w:p w14:paraId="3502BE57" w14:textId="1DAEDF89" w:rsidR="00A452A3" w:rsidRPr="00A452A3" w:rsidRDefault="00A452A3" w:rsidP="00A452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A452A3">
                              <w:rPr>
                                <w:sz w:val="23"/>
                                <w:szCs w:val="23"/>
                              </w:rPr>
                              <w:t>Pipes created in an equal spacing (done through script) along with invisible scoring pass-point that couts the score</w:t>
                            </w:r>
                          </w:p>
                          <w:p w14:paraId="7272647E" w14:textId="254281AC" w:rsidR="00A452A3" w:rsidRDefault="00A452A3" w:rsidP="00A452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A452A3">
                              <w:rPr>
                                <w:sz w:val="23"/>
                                <w:szCs w:val="23"/>
                              </w:rPr>
                              <w:t xml:space="preserve">Scoring system: </w:t>
                            </w:r>
                          </w:p>
                          <w:p w14:paraId="03756BA5" w14:textId="3599C15D" w:rsidR="00A452A3" w:rsidRDefault="00A452A3" w:rsidP="00A452A3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Points counted as we pass through the pipe</w:t>
                            </w:r>
                          </w:p>
                          <w:p w14:paraId="669BD89C" w14:textId="7949B607" w:rsidR="00A452A3" w:rsidRDefault="00A452A3" w:rsidP="00A452A3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Previous score: once dead, goes to the top</w:t>
                            </w:r>
                          </w:p>
                          <w:p w14:paraId="1BD91492" w14:textId="31145423" w:rsidR="00A452A3" w:rsidRDefault="00A452A3" w:rsidP="00A452A3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Extra points: these are gained in bonus levels, once finished, they are added to current points</w:t>
                            </w:r>
                          </w:p>
                          <w:p w14:paraId="73EC8C97" w14:textId="697C0F07" w:rsidR="00A452A3" w:rsidRDefault="00A452A3" w:rsidP="00A452A3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I have also created sprite for scoring system and created a font out of it</w:t>
                            </w:r>
                          </w:p>
                          <w:p w14:paraId="5759781A" w14:textId="37ABBA16" w:rsidR="00A452A3" w:rsidRPr="00A452A3" w:rsidRDefault="00A452A3" w:rsidP="00A452A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Used a mixture of script and drag/drop</w:t>
                            </w:r>
                          </w:p>
                          <w:p w14:paraId="350BB2D0" w14:textId="77777777" w:rsidR="00A452A3" w:rsidRPr="00A452A3" w:rsidRDefault="00A452A3" w:rsidP="00A452A3"/>
                          <w:p w14:paraId="1A6E536A" w14:textId="45AF4821" w:rsidR="00C13B2F" w:rsidRDefault="00C13B2F" w:rsidP="00C13B2F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1" w:type="dxa"/>
          </w:tcPr>
          <w:p w14:paraId="5531219E" w14:textId="77777777" w:rsidR="00C13B2F" w:rsidRDefault="00C13B2F" w:rsidP="001C62C8">
            <w:pPr>
              <w:rPr>
                <w:sz w:val="24"/>
              </w:rPr>
            </w:pPr>
          </w:p>
        </w:tc>
        <w:tc>
          <w:tcPr>
            <w:tcW w:w="3659" w:type="dxa"/>
            <w:shd w:val="clear" w:color="auto" w:fill="3F1D5A" w:themeFill="accent1"/>
          </w:tcPr>
          <w:p w14:paraId="58E391B9" w14:textId="6F463246" w:rsidR="00C13B2F" w:rsidRDefault="00C13B2F" w:rsidP="00C13B2F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C70E0D3" wp14:editId="216DE083">
                      <wp:extent cx="2101756" cy="731520"/>
                      <wp:effectExtent l="0" t="0" r="0" b="0"/>
                      <wp:docPr id="14" name="Text Box 14" descr="Text box to enter sideba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756" cy="73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B4BD02" w14:textId="77777777" w:rsidR="00C13B2F" w:rsidRPr="005D120C" w:rsidRDefault="004A3FDD" w:rsidP="00C13B2F">
                                  <w:pPr>
                                    <w:jc w:val="center"/>
                                  </w:pPr>
                                  <w:sdt>
                                    <w:sdtPr>
                                      <w:rPr>
                                        <w:color w:val="F3642C" w:themeColor="text2"/>
                                      </w:rPr>
                                      <w:alias w:val="Ellipsis:"/>
                                      <w:tag w:val="Ellipsis:"/>
                                      <w:id w:val="-1434666378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</w:rPr>
                                        <w:sym w:font="Symbol" w:char="F0B7"/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</w:rPr>
                                        <w:t xml:space="preserve"> </w:t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</w:rPr>
                                        <w:sym w:font="Symbol" w:char="F0B7"/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</w:rPr>
                                        <w:t xml:space="preserve"> </w:t>
                                      </w:r>
                                      <w:r w:rsidR="00C13B2F" w:rsidRPr="001B0F06">
                                        <w:rPr>
                                          <w:color w:val="CB400B" w:themeColor="text2" w:themeShade="BF"/>
                                        </w:rPr>
                                        <w:sym w:font="Symbol" w:char="F0B7"/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640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70E0D3" id="Text Box 14" o:spid="_x0000_s1030" type="#_x0000_t202" alt="Text box to enter sidebar title" style="width:165.5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" filled="f" stroked="f">
                      <v:textbox inset=",5.04pt">
                        <w:txbxContent>
                          <w:p w14:paraId="24B4BD02" w14:textId="77777777" w:rsidR="00C13B2F" w:rsidRPr="005D120C" w:rsidRDefault="004A3FDD" w:rsidP="00C13B2F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color w:val="F3642C" w:themeColor="text2"/>
                                </w:rPr>
                                <w:alias w:val="Ellipsis:"/>
                                <w:tag w:val="Ellipsis:"/>
                                <w:id w:val="-1434666378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C13B2F" w:rsidRPr="001B0F06">
                                  <w:rPr>
                                    <w:color w:val="CB400B" w:themeColor="text2" w:themeShade="BF"/>
                                  </w:rPr>
                                  <w:sym w:font="Symbol" w:char="F0B7"/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</w:rPr>
                                  <w:t xml:space="preserve"> </w:t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</w:rPr>
                                  <w:sym w:font="Symbol" w:char="F0B7"/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</w:rPr>
                                  <w:t xml:space="preserve"> </w:t>
                                </w:r>
                                <w:r w:rsidR="00C13B2F" w:rsidRPr="001B0F06">
                                  <w:rPr>
                                    <w:color w:val="CB400B" w:themeColor="text2" w:themeShade="BF"/>
                                  </w:rPr>
                                  <w:sym w:font="Symbol" w:char="F0B7"/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D1DDE16" w14:textId="77777777" w:rsidR="00C13B2F" w:rsidRPr="004F53E9" w:rsidRDefault="00C13B2F" w:rsidP="001C62C8">
      <w:pPr>
        <w:rPr>
          <w:sz w:val="24"/>
        </w:rPr>
      </w:pPr>
    </w:p>
    <w:sectPr w:rsidR="00C13B2F" w:rsidRPr="004F5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12CF0" w14:textId="77777777" w:rsidR="004A3FDD" w:rsidRDefault="004A3FDD">
      <w:pPr>
        <w:spacing w:after="0"/>
      </w:pPr>
      <w:r>
        <w:separator/>
      </w:r>
    </w:p>
  </w:endnote>
  <w:endnote w:type="continuationSeparator" w:id="0">
    <w:p w14:paraId="7F2BAA29" w14:textId="77777777" w:rsidR="004A3FDD" w:rsidRDefault="004A3F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2E00" w14:textId="77777777" w:rsidR="00172D10" w:rsidRDefault="00172D10">
    <w:pPr>
      <w:jc w:val="right"/>
    </w:pPr>
  </w:p>
  <w:p w14:paraId="35507923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6B4403F6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21584" w14:textId="77777777" w:rsidR="005D120C" w:rsidRPr="005D120C" w:rsidRDefault="005D120C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 w:rsidR="00DB0EF4"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47001529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2BB6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01EC24" wp14:editId="2DCD0E40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7814CA6" id="Group 17" o:spid="_x0000_s1026" alt="Multi-colored hexagons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J9tdDLQfgAA0H4AABQAAABkcnMvbWVkaWEv&#10;aW1hZ2Ux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N1a&#10;yLetAQAArQEAABQAAABkcnMvbWVkaWEvaW1hZ2Uy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2EA879AE" wp14:editId="1050C62E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6E43" w14:textId="77777777" w:rsidR="004A3FDD" w:rsidRDefault="004A3FDD">
      <w:pPr>
        <w:spacing w:after="0"/>
      </w:pPr>
      <w:r>
        <w:separator/>
      </w:r>
    </w:p>
  </w:footnote>
  <w:footnote w:type="continuationSeparator" w:id="0">
    <w:p w14:paraId="32FF2AC5" w14:textId="77777777" w:rsidR="004A3FDD" w:rsidRDefault="004A3F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12E9" w14:textId="77777777" w:rsidR="00DB5A25" w:rsidRDefault="00DB5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alias w:val="Document title:"/>
      <w:tag w:val="Document title:"/>
      <w:id w:val="-1396499233"/>
      <w:placeholder>
        <w:docPart w:val="EB859898D19443A2949306017E8988B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659E6DF9" w14:textId="53423879" w:rsidR="00172D10" w:rsidRDefault="00756EA9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Special Features</w:t>
        </w:r>
      </w:p>
    </w:sdtContent>
  </w:sdt>
  <w:p w14:paraId="09EDDFC6" w14:textId="77777777" w:rsidR="00172D10" w:rsidRPr="005D120C" w:rsidRDefault="004A3FDD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placeholder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F5D9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9C7EEE4" wp14:editId="2624634B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35DCB1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F604F"/>
    <w:multiLevelType w:val="hybridMultilevel"/>
    <w:tmpl w:val="FCDC198A"/>
    <w:lvl w:ilvl="0" w:tplc="716CD8E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C0275"/>
    <w:multiLevelType w:val="hybridMultilevel"/>
    <w:tmpl w:val="26A286B2"/>
    <w:lvl w:ilvl="0" w:tplc="9BF46646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3C77E6"/>
    <w:multiLevelType w:val="hybridMultilevel"/>
    <w:tmpl w:val="7E8E850E"/>
    <w:lvl w:ilvl="0" w:tplc="ED6A93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9BF46646"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3779E"/>
    <w:multiLevelType w:val="hybridMultilevel"/>
    <w:tmpl w:val="69E4D90C"/>
    <w:lvl w:ilvl="0" w:tplc="9BF46646">
      <w:numFmt w:val="bullet"/>
      <w:lvlText w:val="-"/>
      <w:lvlJc w:val="left"/>
      <w:pPr>
        <w:ind w:left="1500" w:hanging="360"/>
      </w:pPr>
      <w:rPr>
        <w:rFonts w:ascii="Century Gothic" w:eastAsiaTheme="minorEastAsia" w:hAnsi="Century Gothic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960917519">
    <w:abstractNumId w:val="9"/>
  </w:num>
  <w:num w:numId="2" w16cid:durableId="1438137270">
    <w:abstractNumId w:val="7"/>
  </w:num>
  <w:num w:numId="3" w16cid:durableId="2015456521">
    <w:abstractNumId w:val="6"/>
  </w:num>
  <w:num w:numId="4" w16cid:durableId="1008366175">
    <w:abstractNumId w:val="5"/>
  </w:num>
  <w:num w:numId="5" w16cid:durableId="889419453">
    <w:abstractNumId w:val="4"/>
  </w:num>
  <w:num w:numId="6" w16cid:durableId="1374424372">
    <w:abstractNumId w:val="8"/>
  </w:num>
  <w:num w:numId="7" w16cid:durableId="1790078824">
    <w:abstractNumId w:val="3"/>
  </w:num>
  <w:num w:numId="8" w16cid:durableId="429735682">
    <w:abstractNumId w:val="2"/>
  </w:num>
  <w:num w:numId="9" w16cid:durableId="687413565">
    <w:abstractNumId w:val="1"/>
  </w:num>
  <w:num w:numId="10" w16cid:durableId="1798798305">
    <w:abstractNumId w:val="0"/>
  </w:num>
  <w:num w:numId="11" w16cid:durableId="898829908">
    <w:abstractNumId w:val="11"/>
  </w:num>
  <w:num w:numId="12" w16cid:durableId="1377701567">
    <w:abstractNumId w:val="12"/>
  </w:num>
  <w:num w:numId="13" w16cid:durableId="1117481112">
    <w:abstractNumId w:val="13"/>
  </w:num>
  <w:num w:numId="14" w16cid:durableId="1385439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A9"/>
    <w:rsid w:val="00094803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60E5B"/>
    <w:rsid w:val="00270A19"/>
    <w:rsid w:val="002A2E02"/>
    <w:rsid w:val="002D243B"/>
    <w:rsid w:val="002E20F4"/>
    <w:rsid w:val="00302691"/>
    <w:rsid w:val="00364944"/>
    <w:rsid w:val="00374C02"/>
    <w:rsid w:val="0038009F"/>
    <w:rsid w:val="00426F60"/>
    <w:rsid w:val="004905AD"/>
    <w:rsid w:val="004A3FDD"/>
    <w:rsid w:val="004F53E9"/>
    <w:rsid w:val="00561054"/>
    <w:rsid w:val="005747FE"/>
    <w:rsid w:val="005D120C"/>
    <w:rsid w:val="006045D9"/>
    <w:rsid w:val="00694109"/>
    <w:rsid w:val="00732598"/>
    <w:rsid w:val="0075116F"/>
    <w:rsid w:val="00756EA9"/>
    <w:rsid w:val="00805C11"/>
    <w:rsid w:val="00814823"/>
    <w:rsid w:val="00883B68"/>
    <w:rsid w:val="008A25CD"/>
    <w:rsid w:val="008D5B92"/>
    <w:rsid w:val="008F5585"/>
    <w:rsid w:val="00901939"/>
    <w:rsid w:val="0096164A"/>
    <w:rsid w:val="009823B0"/>
    <w:rsid w:val="00A272E4"/>
    <w:rsid w:val="00A452A3"/>
    <w:rsid w:val="00B76B9C"/>
    <w:rsid w:val="00B903A7"/>
    <w:rsid w:val="00BE2F1B"/>
    <w:rsid w:val="00C13B2F"/>
    <w:rsid w:val="00CD24A6"/>
    <w:rsid w:val="00CD4008"/>
    <w:rsid w:val="00D26E42"/>
    <w:rsid w:val="00DB0EF4"/>
    <w:rsid w:val="00DB5A25"/>
    <w:rsid w:val="00DC2EB5"/>
    <w:rsid w:val="00E02964"/>
    <w:rsid w:val="00E35489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E8EE3"/>
  <w15:docId w15:val="{3B8D6BB5-4D5D-4675-806B-BF9292B6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ia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859898D19443A2949306017E898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39463-BC24-4CB4-A5DF-651B3B649B34}"/>
      </w:docPartPr>
      <w:docPartBody>
        <w:p w:rsidR="00000000" w:rsidRDefault="00E519AD">
          <w:pPr>
            <w:pStyle w:val="EB859898D19443A2949306017E8988B9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AD"/>
    <w:rsid w:val="00E5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859898D19443A2949306017E8988B9">
    <w:name w:val="EB859898D19443A2949306017E898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16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Features</dc:title>
  <dc:subject>Natalia Palej
A00279259</dc:subject>
  <dc:creator>Natalia Palej</dc:creator>
  <cp:lastModifiedBy>Natalia Palej</cp:lastModifiedBy>
  <cp:revision>1</cp:revision>
  <cp:lastPrinted>2009-08-05T20:41:00Z</cp:lastPrinted>
  <dcterms:created xsi:type="dcterms:W3CDTF">2022-04-22T00:52:00Z</dcterms:created>
  <dcterms:modified xsi:type="dcterms:W3CDTF">2022-04-22T01:08:00Z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